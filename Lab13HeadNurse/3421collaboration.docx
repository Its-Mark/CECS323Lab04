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B0B63" w14:textId="77777777" w:rsidR="006D5D04" w:rsidRPr="006D5D04" w:rsidRDefault="006D5D04" w:rsidP="006D5D04">
      <w:pPr>
        <w:ind w:left="1440" w:hanging="1440"/>
        <w:jc w:val="both"/>
        <w:rPr>
          <w:bCs/>
        </w:rPr>
      </w:pPr>
      <w:r>
        <w:rPr>
          <w:b/>
        </w:rPr>
        <w:t>Introduction:</w:t>
      </w:r>
      <w:r>
        <w:rPr>
          <w:bCs/>
        </w:rPr>
        <w:tab/>
        <w:t>The trade-off between having each student work individually versus using teams is that teams give you the chance to practice working together, but that also means that friction can arise between team members, particularly if the work does not get divided evenly.  This quick survey must be turned in for each lab regardless of whether the team demos to me.  I hope that this survey will help me identify teams in trouble early.</w:t>
      </w:r>
    </w:p>
    <w:p w14:paraId="6AF0B3BF" w14:textId="3F32E623" w:rsidR="00134706" w:rsidRDefault="00853E55">
      <w:r>
        <w:rPr>
          <w:b/>
        </w:rPr>
        <w:t>Assignment</w:t>
      </w:r>
      <w:r w:rsidR="00134706" w:rsidRPr="006C5FE7">
        <w:rPr>
          <w:b/>
        </w:rPr>
        <w:t>:</w:t>
      </w:r>
      <w:r w:rsidR="00134706">
        <w:t xml:space="preserve"> </w:t>
      </w:r>
      <w:r w:rsidR="00307E83">
        <w:tab/>
      </w:r>
      <w:r w:rsidR="00CD02D4">
        <w:t>Head Nurse</w:t>
      </w:r>
    </w:p>
    <w:p w14:paraId="2F2C9DF9" w14:textId="00134E2D" w:rsidR="00BA787D" w:rsidRPr="00BA787D" w:rsidRDefault="00853E55">
      <w:r>
        <w:rPr>
          <w:b/>
        </w:rPr>
        <w:t>Partner #1</w:t>
      </w:r>
      <w:r w:rsidR="00BA787D">
        <w:rPr>
          <w:b/>
        </w:rPr>
        <w:t>:</w:t>
      </w:r>
      <w:r w:rsidR="00307E83">
        <w:tab/>
      </w:r>
      <w:r w:rsidR="0068106E">
        <w:t>Curtis Nishihira</w:t>
      </w:r>
    </w:p>
    <w:p w14:paraId="5DB52F66" w14:textId="21ADF075" w:rsidR="00B96B9F" w:rsidRDefault="00853E55" w:rsidP="002E19C6">
      <w:r>
        <w:rPr>
          <w:b/>
        </w:rPr>
        <w:t>Partner #2</w:t>
      </w:r>
      <w:r w:rsidR="00134706" w:rsidRPr="006C5FE7">
        <w:rPr>
          <w:b/>
        </w:rPr>
        <w:t>:</w:t>
      </w:r>
      <w:r w:rsidR="00307E83">
        <w:rPr>
          <w:b/>
        </w:rPr>
        <w:tab/>
      </w:r>
      <w:r w:rsidR="00134706">
        <w:t xml:space="preserve"> </w:t>
      </w:r>
      <w:r w:rsidR="00061E25">
        <w:t>Mark Garcia</w:t>
      </w:r>
    </w:p>
    <w:p w14:paraId="0AE84302" w14:textId="6FE0E0C0" w:rsidR="006D5D04" w:rsidRPr="006D5D04" w:rsidRDefault="006D5D04" w:rsidP="002E19C6">
      <w:r>
        <w:rPr>
          <w:b/>
          <w:bCs/>
        </w:rPr>
        <w:t>Partner #3:</w:t>
      </w:r>
      <w:r>
        <w:tab/>
      </w:r>
      <w:r w:rsidR="00061E25">
        <w:t>Carlos Bordallo</w:t>
      </w:r>
    </w:p>
    <w:p w14:paraId="0B5F6D3C" w14:textId="77777777" w:rsidR="009F35F0" w:rsidRDefault="00853E55" w:rsidP="00A74EA5">
      <w:pPr>
        <w:rPr>
          <w:b/>
        </w:rPr>
      </w:pPr>
      <w:r>
        <w:rPr>
          <w:b/>
        </w:rPr>
        <w:t>Contributions</w:t>
      </w:r>
      <w:r w:rsidR="007F0E4F" w:rsidRPr="007F0E4F">
        <w:rPr>
          <w:b/>
        </w:rPr>
        <w:t>:</w:t>
      </w:r>
    </w:p>
    <w:tbl>
      <w:tblPr>
        <w:tblStyle w:val="TableGrid"/>
        <w:tblW w:w="0" w:type="auto"/>
        <w:tblLook w:val="04A0" w:firstRow="1" w:lastRow="0" w:firstColumn="1" w:lastColumn="0" w:noHBand="0" w:noVBand="1"/>
      </w:tblPr>
      <w:tblGrid>
        <w:gridCol w:w="3116"/>
        <w:gridCol w:w="2009"/>
        <w:gridCol w:w="4225"/>
      </w:tblGrid>
      <w:tr w:rsidR="00853E55" w:rsidRPr="00307E83" w14:paraId="4277C2A3" w14:textId="77777777" w:rsidTr="00853E55">
        <w:tc>
          <w:tcPr>
            <w:tcW w:w="3116" w:type="dxa"/>
          </w:tcPr>
          <w:p w14:paraId="66EE518A" w14:textId="77777777" w:rsidR="00853E55" w:rsidRPr="00307E83" w:rsidRDefault="00853E55" w:rsidP="00A74EA5">
            <w:pPr>
              <w:rPr>
                <w:b/>
                <w:bCs/>
              </w:rPr>
            </w:pPr>
            <w:r w:rsidRPr="00307E83">
              <w:rPr>
                <w:b/>
                <w:bCs/>
              </w:rPr>
              <w:t>Portion of the project</w:t>
            </w:r>
          </w:p>
        </w:tc>
        <w:tc>
          <w:tcPr>
            <w:tcW w:w="2009" w:type="dxa"/>
          </w:tcPr>
          <w:p w14:paraId="5FBB048E" w14:textId="77777777" w:rsidR="00853E55" w:rsidRPr="00307E83" w:rsidRDefault="00853E55" w:rsidP="00A74EA5">
            <w:pPr>
              <w:rPr>
                <w:b/>
                <w:bCs/>
              </w:rPr>
            </w:pPr>
            <w:r w:rsidRPr="00307E83">
              <w:rPr>
                <w:b/>
                <w:bCs/>
              </w:rPr>
              <w:t>Partner who performed that</w:t>
            </w:r>
          </w:p>
        </w:tc>
        <w:tc>
          <w:tcPr>
            <w:tcW w:w="4225" w:type="dxa"/>
          </w:tcPr>
          <w:p w14:paraId="24AAAB3B" w14:textId="77777777" w:rsidR="00853E55" w:rsidRPr="00307E83" w:rsidRDefault="00853E55" w:rsidP="00A74EA5">
            <w:pPr>
              <w:rPr>
                <w:b/>
                <w:bCs/>
              </w:rPr>
            </w:pPr>
            <w:r w:rsidRPr="00307E83">
              <w:rPr>
                <w:b/>
                <w:bCs/>
              </w:rPr>
              <w:t>Comments</w:t>
            </w:r>
          </w:p>
        </w:tc>
      </w:tr>
      <w:tr w:rsidR="006D5D04" w14:paraId="1E5864B1" w14:textId="77777777" w:rsidTr="0031038C">
        <w:tc>
          <w:tcPr>
            <w:tcW w:w="3116" w:type="dxa"/>
          </w:tcPr>
          <w:p w14:paraId="0772B6A5" w14:textId="77777777" w:rsidR="006D5D04" w:rsidRDefault="006D5D04" w:rsidP="0031038C">
            <w:r>
              <w:t>Navigator – the one who consults the prompt and helps the team stay on focus</w:t>
            </w:r>
          </w:p>
        </w:tc>
        <w:tc>
          <w:tcPr>
            <w:tcW w:w="2009" w:type="dxa"/>
          </w:tcPr>
          <w:p w14:paraId="56D579BC" w14:textId="39A1A942" w:rsidR="006D5D04" w:rsidRDefault="00061E25" w:rsidP="0031038C">
            <w:r>
              <w:t>Curtis Nishihira</w:t>
            </w:r>
          </w:p>
        </w:tc>
        <w:tc>
          <w:tcPr>
            <w:tcW w:w="4225" w:type="dxa"/>
          </w:tcPr>
          <w:p w14:paraId="56ABF810" w14:textId="5D138BFE" w:rsidR="006D5D04" w:rsidRDefault="00EA3B69" w:rsidP="0031038C">
            <w:r>
              <w:t>Read the prompt to group</w:t>
            </w:r>
            <w:r w:rsidR="00362FAA">
              <w:t xml:space="preserve"> and </w:t>
            </w:r>
            <w:r w:rsidR="006979A9">
              <w:t>helped design diagrams</w:t>
            </w:r>
          </w:p>
        </w:tc>
      </w:tr>
      <w:tr w:rsidR="00853E55" w14:paraId="636A7164" w14:textId="77777777" w:rsidTr="00853E55">
        <w:tc>
          <w:tcPr>
            <w:tcW w:w="3116" w:type="dxa"/>
          </w:tcPr>
          <w:p w14:paraId="401B9CD6" w14:textId="77777777" w:rsidR="00853E55" w:rsidRDefault="00307E83" w:rsidP="00A74EA5">
            <w:r>
              <w:t>UML class diagram</w:t>
            </w:r>
            <w:r w:rsidR="00853E55">
              <w:t xml:space="preserve"> (if applicable)</w:t>
            </w:r>
          </w:p>
        </w:tc>
        <w:tc>
          <w:tcPr>
            <w:tcW w:w="2009" w:type="dxa"/>
          </w:tcPr>
          <w:p w14:paraId="7E5CA2F8" w14:textId="77777777" w:rsidR="00853E55" w:rsidRDefault="00853E55" w:rsidP="00A74EA5"/>
        </w:tc>
        <w:tc>
          <w:tcPr>
            <w:tcW w:w="4225" w:type="dxa"/>
          </w:tcPr>
          <w:p w14:paraId="42E4ED25" w14:textId="77777777" w:rsidR="00853E55" w:rsidRDefault="00853E55" w:rsidP="00A74EA5"/>
        </w:tc>
      </w:tr>
      <w:tr w:rsidR="006D5D04" w14:paraId="5C03AC03" w14:textId="77777777" w:rsidTr="00853E55">
        <w:tc>
          <w:tcPr>
            <w:tcW w:w="3116" w:type="dxa"/>
          </w:tcPr>
          <w:p w14:paraId="058CF813" w14:textId="77777777" w:rsidR="006D5D04" w:rsidRDefault="006D5D04" w:rsidP="00A74EA5">
            <w:r>
              <w:t>DDL (if applicable)</w:t>
            </w:r>
          </w:p>
        </w:tc>
        <w:tc>
          <w:tcPr>
            <w:tcW w:w="2009" w:type="dxa"/>
          </w:tcPr>
          <w:p w14:paraId="0C15B637" w14:textId="77777777" w:rsidR="006D5D04" w:rsidRDefault="006D5D04" w:rsidP="00A74EA5"/>
        </w:tc>
        <w:tc>
          <w:tcPr>
            <w:tcW w:w="4225" w:type="dxa"/>
          </w:tcPr>
          <w:p w14:paraId="37FC1022" w14:textId="77777777" w:rsidR="006D5D04" w:rsidRDefault="006D5D04" w:rsidP="00A74EA5"/>
        </w:tc>
      </w:tr>
      <w:tr w:rsidR="00853E55" w14:paraId="0F2E8A7B" w14:textId="77777777" w:rsidTr="00853E55">
        <w:tc>
          <w:tcPr>
            <w:tcW w:w="3116" w:type="dxa"/>
          </w:tcPr>
          <w:p w14:paraId="13EAC9C2" w14:textId="77777777" w:rsidR="00853E55" w:rsidRDefault="006A7CD0" w:rsidP="00A74EA5">
            <w:r>
              <w:t xml:space="preserve">SQL DML </w:t>
            </w:r>
            <w:r w:rsidR="006D5D04">
              <w:t>Coding (if applicable)</w:t>
            </w:r>
          </w:p>
        </w:tc>
        <w:tc>
          <w:tcPr>
            <w:tcW w:w="2009" w:type="dxa"/>
          </w:tcPr>
          <w:p w14:paraId="314AC2B6" w14:textId="61AAD69E" w:rsidR="00853E55" w:rsidRDefault="00061E25" w:rsidP="00A74EA5">
            <w:r>
              <w:t>Mark Garcia</w:t>
            </w:r>
          </w:p>
        </w:tc>
        <w:tc>
          <w:tcPr>
            <w:tcW w:w="4225" w:type="dxa"/>
          </w:tcPr>
          <w:p w14:paraId="1C1C928A" w14:textId="3152E2EE" w:rsidR="00853E55" w:rsidRDefault="006979A9" w:rsidP="00A74EA5">
            <w:r>
              <w:t>Helped design diagrams and checked partners work</w:t>
            </w:r>
          </w:p>
        </w:tc>
      </w:tr>
      <w:tr w:rsidR="00307E83" w14:paraId="3EE08915" w14:textId="77777777" w:rsidTr="00853E55">
        <w:tc>
          <w:tcPr>
            <w:tcW w:w="3116" w:type="dxa"/>
          </w:tcPr>
          <w:p w14:paraId="07835C11" w14:textId="77777777" w:rsidR="00307E83" w:rsidRDefault="006D5D04" w:rsidP="00A74EA5">
            <w:r>
              <w:t>Testing/Validation</w:t>
            </w:r>
          </w:p>
        </w:tc>
        <w:tc>
          <w:tcPr>
            <w:tcW w:w="2009" w:type="dxa"/>
          </w:tcPr>
          <w:p w14:paraId="556FA14F" w14:textId="77777777" w:rsidR="00307E83" w:rsidRDefault="00307E83" w:rsidP="00A74EA5"/>
        </w:tc>
        <w:tc>
          <w:tcPr>
            <w:tcW w:w="4225" w:type="dxa"/>
          </w:tcPr>
          <w:p w14:paraId="368C4930" w14:textId="77777777" w:rsidR="00307E83" w:rsidRDefault="00307E83" w:rsidP="00A74EA5"/>
        </w:tc>
      </w:tr>
      <w:tr w:rsidR="00853E55" w14:paraId="27C5E63E" w14:textId="77777777" w:rsidTr="00061E25">
        <w:trPr>
          <w:trHeight w:val="161"/>
        </w:trPr>
        <w:tc>
          <w:tcPr>
            <w:tcW w:w="3116" w:type="dxa"/>
          </w:tcPr>
          <w:p w14:paraId="46F7D1E1" w14:textId="77777777" w:rsidR="00853E55" w:rsidRDefault="002E3647" w:rsidP="00A74EA5">
            <w:r>
              <w:t xml:space="preserve">Any other functions that the </w:t>
            </w:r>
            <w:r w:rsidR="006D5D04">
              <w:t>team</w:t>
            </w:r>
            <w:r>
              <w:t xml:space="preserve"> performed for this </w:t>
            </w:r>
            <w:r w:rsidR="006D5D04">
              <w:t>lab</w:t>
            </w:r>
            <w:r>
              <w:t xml:space="preserve"> …</w:t>
            </w:r>
          </w:p>
        </w:tc>
        <w:tc>
          <w:tcPr>
            <w:tcW w:w="2009" w:type="dxa"/>
          </w:tcPr>
          <w:p w14:paraId="2C3B8A1E" w14:textId="0E1FD834" w:rsidR="00853E55" w:rsidRDefault="00061E25" w:rsidP="00A74EA5">
            <w:r>
              <w:t>Carlos Bordallo</w:t>
            </w:r>
          </w:p>
        </w:tc>
        <w:tc>
          <w:tcPr>
            <w:tcW w:w="4225" w:type="dxa"/>
          </w:tcPr>
          <w:p w14:paraId="032E7186" w14:textId="5B601CCA" w:rsidR="00853E55" w:rsidRDefault="006979A9" w:rsidP="00A74EA5">
            <w:r>
              <w:t xml:space="preserve">Helped design diagrams </w:t>
            </w:r>
            <w:r w:rsidR="00061E25">
              <w:t>and checked partners work</w:t>
            </w:r>
          </w:p>
        </w:tc>
      </w:tr>
    </w:tbl>
    <w:p w14:paraId="6E1E93B7" w14:textId="77777777" w:rsidR="00853E55" w:rsidRDefault="00853E55" w:rsidP="00A74EA5"/>
    <w:p w14:paraId="2615D75B" w14:textId="28D4C145" w:rsidR="00853E55" w:rsidRDefault="00853E55" w:rsidP="00A74EA5">
      <w:pPr>
        <w:rPr>
          <w:b/>
        </w:rPr>
      </w:pPr>
      <w:r w:rsidRPr="00853E55">
        <w:rPr>
          <w:b/>
        </w:rPr>
        <w:t>% overall credit for partner #1:</w:t>
      </w:r>
      <w:r>
        <w:rPr>
          <w:b/>
        </w:rPr>
        <w:tab/>
      </w:r>
      <w:r w:rsidR="0068106E">
        <w:rPr>
          <w:b/>
        </w:rPr>
        <w:t>100%</w:t>
      </w:r>
    </w:p>
    <w:p w14:paraId="2EF38BE9" w14:textId="007505F8" w:rsidR="00853E55" w:rsidRDefault="00853E55" w:rsidP="00A74EA5">
      <w:pPr>
        <w:rPr>
          <w:b/>
        </w:rPr>
      </w:pPr>
      <w:r>
        <w:rPr>
          <w:b/>
        </w:rPr>
        <w:t>% overall credit for partner #2:</w:t>
      </w:r>
      <w:r>
        <w:rPr>
          <w:b/>
        </w:rPr>
        <w:tab/>
      </w:r>
      <w:r w:rsidR="0068106E">
        <w:rPr>
          <w:b/>
        </w:rPr>
        <w:t>100%</w:t>
      </w:r>
    </w:p>
    <w:p w14:paraId="504B38EB" w14:textId="4C9D101A" w:rsidR="006D5D04" w:rsidRPr="00853E55" w:rsidRDefault="006D5D04" w:rsidP="00A74EA5">
      <w:pPr>
        <w:rPr>
          <w:b/>
        </w:rPr>
      </w:pPr>
      <w:r>
        <w:rPr>
          <w:b/>
        </w:rPr>
        <w:t>% overall credit for partner #3:</w:t>
      </w:r>
      <w:r>
        <w:rPr>
          <w:b/>
        </w:rPr>
        <w:tab/>
      </w:r>
      <w:r w:rsidR="0068106E">
        <w:rPr>
          <w:b/>
        </w:rPr>
        <w:t>100%</w:t>
      </w:r>
    </w:p>
    <w:sectPr w:rsidR="006D5D04" w:rsidRPr="00853E5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BDF2CE" w14:textId="77777777" w:rsidR="00433128" w:rsidRDefault="00433128" w:rsidP="00134706">
      <w:pPr>
        <w:spacing w:after="0" w:line="240" w:lineRule="auto"/>
      </w:pPr>
      <w:r>
        <w:separator/>
      </w:r>
    </w:p>
  </w:endnote>
  <w:endnote w:type="continuationSeparator" w:id="0">
    <w:p w14:paraId="0585224C" w14:textId="77777777" w:rsidR="00433128" w:rsidRDefault="00433128" w:rsidP="00134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EE9BB" w14:textId="77777777" w:rsidR="00CE31F7" w:rsidRDefault="00CE31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DCD14" w14:textId="312B3C26" w:rsidR="009B465E" w:rsidRPr="009B465E" w:rsidRDefault="00433128" w:rsidP="009B465E">
    <w:pPr>
      <w:pStyle w:val="Footer"/>
    </w:pPr>
    <w:r>
      <w:fldChar w:fldCharType="begin"/>
    </w:r>
    <w:r>
      <w:instrText xml:space="preserve"> FILENAME   \* MERGEFORMAT </w:instrText>
    </w:r>
    <w:r>
      <w:fldChar w:fldCharType="separate"/>
    </w:r>
    <w:r w:rsidR="0068106E">
      <w:rPr>
        <w:noProof/>
      </w:rPr>
      <w:t>Document1</w:t>
    </w:r>
    <w:r>
      <w:rPr>
        <w:noProof/>
      </w:rPr>
      <w:fldChar w:fldCharType="end"/>
    </w:r>
    <w:r w:rsidR="009B465E">
      <w:ptab w:relativeTo="margin" w:alignment="center" w:leader="none"/>
    </w:r>
    <w:r>
      <w:fldChar w:fldCharType="begin"/>
    </w:r>
    <w:r>
      <w:instrText xml:space="preserve"> SAVEDATE   \* MERGEFORMAT </w:instrText>
    </w:r>
    <w:r>
      <w:fldChar w:fldCharType="separate"/>
    </w:r>
    <w:r w:rsidR="00CD02D4">
      <w:rPr>
        <w:noProof/>
      </w:rPr>
      <w:t>3/2/21 10:23:00 AM</w:t>
    </w:r>
    <w:r>
      <w:rPr>
        <w:noProof/>
      </w:rPr>
      <w:fldChar w:fldCharType="end"/>
    </w:r>
    <w:r w:rsidR="009B465E">
      <w:ptab w:relativeTo="margin" w:alignment="right" w:leader="none"/>
    </w:r>
    <w:r w:rsidR="009B465E">
      <w:fldChar w:fldCharType="begin"/>
    </w:r>
    <w:r w:rsidR="009B465E">
      <w:instrText xml:space="preserve"> PAGE  \* Arabic  \* MERGEFORMAT </w:instrText>
    </w:r>
    <w:r w:rsidR="009B465E">
      <w:fldChar w:fldCharType="separate"/>
    </w:r>
    <w:r w:rsidR="00DF2300">
      <w:rPr>
        <w:noProof/>
      </w:rPr>
      <w:t>1</w:t>
    </w:r>
    <w:r w:rsidR="009B465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28F76" w14:textId="77777777" w:rsidR="00CE31F7" w:rsidRDefault="00CE3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1EE67" w14:textId="77777777" w:rsidR="00433128" w:rsidRDefault="00433128" w:rsidP="00134706">
      <w:pPr>
        <w:spacing w:after="0" w:line="240" w:lineRule="auto"/>
      </w:pPr>
      <w:r>
        <w:separator/>
      </w:r>
    </w:p>
  </w:footnote>
  <w:footnote w:type="continuationSeparator" w:id="0">
    <w:p w14:paraId="6CF5CEF6" w14:textId="77777777" w:rsidR="00433128" w:rsidRDefault="00433128" w:rsidP="00134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9B730" w14:textId="77777777" w:rsidR="00CE31F7" w:rsidRDefault="00CE3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8E969" w14:textId="77777777" w:rsidR="00134706" w:rsidRDefault="00134706">
    <w:pPr>
      <w:pStyle w:val="Header"/>
    </w:pPr>
    <w:r>
      <w:rPr>
        <w:noProof/>
      </w:rPr>
      <mc:AlternateContent>
        <mc:Choice Requires="wps">
          <w:drawing>
            <wp:anchor distT="0" distB="0" distL="118745" distR="118745" simplePos="0" relativeHeight="251659264" behindDoc="1" locked="0" layoutInCell="1" allowOverlap="0" wp14:anchorId="450386C0" wp14:editId="335558C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C3AB841" w14:textId="77777777" w:rsidR="00134706" w:rsidRPr="005E244F" w:rsidRDefault="00A466B2">
                              <w:pPr>
                                <w:pStyle w:val="Header"/>
                                <w:tabs>
                                  <w:tab w:val="clear" w:pos="4680"/>
                                  <w:tab w:val="clear" w:pos="9360"/>
                                </w:tabs>
                                <w:jc w:val="center"/>
                                <w:rPr>
                                  <w:caps/>
                                  <w:color w:val="FFFFFF" w:themeColor="background1"/>
                                  <w:sz w:val="36"/>
                                </w:rPr>
                              </w:pPr>
                              <w:r>
                                <w:rPr>
                                  <w:caps/>
                                  <w:color w:val="FFFFFF" w:themeColor="background1"/>
                                  <w:sz w:val="36"/>
                                </w:rPr>
                                <w:t xml:space="preserve">CECS </w:t>
                              </w:r>
                              <w:r w:rsidR="006D5D04">
                                <w:rPr>
                                  <w:caps/>
                                  <w:color w:val="FFFFFF" w:themeColor="background1"/>
                                  <w:sz w:val="36"/>
                                </w:rPr>
                                <w:t>323</w:t>
                              </w:r>
                              <w:r w:rsidR="00853E55">
                                <w:rPr>
                                  <w:caps/>
                                  <w:color w:val="FFFFFF" w:themeColor="background1"/>
                                  <w:sz w:val="36"/>
                                </w:rPr>
                                <w:t xml:space="preserve">: </w:t>
                              </w:r>
                              <w:r w:rsidR="006D5D04">
                                <w:rPr>
                                  <w:caps/>
                                  <w:color w:val="FFFFFF" w:themeColor="background1"/>
                                  <w:sz w:val="36"/>
                                </w:rPr>
                                <w:t xml:space="preserve">Lab </w:t>
                              </w:r>
                              <w:r w:rsidR="00853E55">
                                <w:rPr>
                                  <w:caps/>
                                  <w:color w:val="FFFFFF" w:themeColor="background1"/>
                                  <w:sz w:val="36"/>
                                </w:rPr>
                                <w:t>Collaboration File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50386C0"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" o:allowoverlap="f" fillcolor="#4472c4 [3204]" stroked="f" strokeweight="1pt">
              <v:textbox style="mso-fit-shape-to-text:t">
                <w:txbxContent>
                  <w:sdt>
                    <w:sdtPr>
                      <w:rPr>
                        <w:caps/>
                        <w:color w:val="FFFFFF" w:themeColor="background1"/>
                        <w:sz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C3AB841" w14:textId="77777777" w:rsidR="00134706" w:rsidRPr="005E244F" w:rsidRDefault="00A466B2">
                        <w:pPr>
                          <w:pStyle w:val="Header"/>
                          <w:tabs>
                            <w:tab w:val="clear" w:pos="4680"/>
                            <w:tab w:val="clear" w:pos="9360"/>
                          </w:tabs>
                          <w:jc w:val="center"/>
                          <w:rPr>
                            <w:caps/>
                            <w:color w:val="FFFFFF" w:themeColor="background1"/>
                            <w:sz w:val="36"/>
                          </w:rPr>
                        </w:pPr>
                        <w:r>
                          <w:rPr>
                            <w:caps/>
                            <w:color w:val="FFFFFF" w:themeColor="background1"/>
                            <w:sz w:val="36"/>
                          </w:rPr>
                          <w:t xml:space="preserve">CECS </w:t>
                        </w:r>
                        <w:r w:rsidR="006D5D04">
                          <w:rPr>
                            <w:caps/>
                            <w:color w:val="FFFFFF" w:themeColor="background1"/>
                            <w:sz w:val="36"/>
                          </w:rPr>
                          <w:t>323</w:t>
                        </w:r>
                        <w:r w:rsidR="00853E55">
                          <w:rPr>
                            <w:caps/>
                            <w:color w:val="FFFFFF" w:themeColor="background1"/>
                            <w:sz w:val="36"/>
                          </w:rPr>
                          <w:t xml:space="preserve">: </w:t>
                        </w:r>
                        <w:r w:rsidR="006D5D04">
                          <w:rPr>
                            <w:caps/>
                            <w:color w:val="FFFFFF" w:themeColor="background1"/>
                            <w:sz w:val="36"/>
                          </w:rPr>
                          <w:t xml:space="preserve">Lab </w:t>
                        </w:r>
                        <w:r w:rsidR="00853E55">
                          <w:rPr>
                            <w:caps/>
                            <w:color w:val="FFFFFF" w:themeColor="background1"/>
                            <w:sz w:val="36"/>
                          </w:rPr>
                          <w:t>Collaboration File</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392DE" w14:textId="77777777" w:rsidR="00CE31F7" w:rsidRDefault="00CE3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6248"/>
    <w:multiLevelType w:val="hybridMultilevel"/>
    <w:tmpl w:val="7F98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42643"/>
    <w:multiLevelType w:val="hybridMultilevel"/>
    <w:tmpl w:val="FA508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D1B61"/>
    <w:multiLevelType w:val="hybridMultilevel"/>
    <w:tmpl w:val="7A44F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53B2D"/>
    <w:multiLevelType w:val="hybridMultilevel"/>
    <w:tmpl w:val="F9B42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54596A"/>
    <w:multiLevelType w:val="hybridMultilevel"/>
    <w:tmpl w:val="DB3067D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2E441489"/>
    <w:multiLevelType w:val="hybridMultilevel"/>
    <w:tmpl w:val="F7063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F02D2"/>
    <w:multiLevelType w:val="hybridMultilevel"/>
    <w:tmpl w:val="C032E0F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6B305204"/>
    <w:multiLevelType w:val="hybridMultilevel"/>
    <w:tmpl w:val="7A44F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1"/>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06E"/>
    <w:rsid w:val="00031586"/>
    <w:rsid w:val="0003233A"/>
    <w:rsid w:val="00061E25"/>
    <w:rsid w:val="000635FA"/>
    <w:rsid w:val="00065FEE"/>
    <w:rsid w:val="0006743F"/>
    <w:rsid w:val="000A7EEC"/>
    <w:rsid w:val="000D3413"/>
    <w:rsid w:val="00134706"/>
    <w:rsid w:val="00175531"/>
    <w:rsid w:val="001C3F9C"/>
    <w:rsid w:val="001D4ECD"/>
    <w:rsid w:val="001F5787"/>
    <w:rsid w:val="00201494"/>
    <w:rsid w:val="00226387"/>
    <w:rsid w:val="002310F1"/>
    <w:rsid w:val="00246C91"/>
    <w:rsid w:val="00247C54"/>
    <w:rsid w:val="00257F61"/>
    <w:rsid w:val="002B0EF7"/>
    <w:rsid w:val="002B511F"/>
    <w:rsid w:val="002C0D7A"/>
    <w:rsid w:val="002E19C6"/>
    <w:rsid w:val="002E3647"/>
    <w:rsid w:val="00305C35"/>
    <w:rsid w:val="00307E83"/>
    <w:rsid w:val="0034216F"/>
    <w:rsid w:val="0035760C"/>
    <w:rsid w:val="00362FAA"/>
    <w:rsid w:val="0036735F"/>
    <w:rsid w:val="003C03E5"/>
    <w:rsid w:val="003F0665"/>
    <w:rsid w:val="00402A52"/>
    <w:rsid w:val="00403128"/>
    <w:rsid w:val="00407140"/>
    <w:rsid w:val="00421AC0"/>
    <w:rsid w:val="00433128"/>
    <w:rsid w:val="0046342A"/>
    <w:rsid w:val="004822AF"/>
    <w:rsid w:val="004978CA"/>
    <w:rsid w:val="004C524D"/>
    <w:rsid w:val="004C6281"/>
    <w:rsid w:val="004D1219"/>
    <w:rsid w:val="005372CA"/>
    <w:rsid w:val="005875AA"/>
    <w:rsid w:val="005C1C30"/>
    <w:rsid w:val="005E244F"/>
    <w:rsid w:val="00605E94"/>
    <w:rsid w:val="0065575D"/>
    <w:rsid w:val="0068106E"/>
    <w:rsid w:val="006833BA"/>
    <w:rsid w:val="006979A9"/>
    <w:rsid w:val="006A640B"/>
    <w:rsid w:val="006A7CD0"/>
    <w:rsid w:val="006B233B"/>
    <w:rsid w:val="006C0562"/>
    <w:rsid w:val="006C5FE7"/>
    <w:rsid w:val="006D5D04"/>
    <w:rsid w:val="006D6644"/>
    <w:rsid w:val="00734667"/>
    <w:rsid w:val="00753B0B"/>
    <w:rsid w:val="00762382"/>
    <w:rsid w:val="00784ADE"/>
    <w:rsid w:val="00785050"/>
    <w:rsid w:val="007F0E4F"/>
    <w:rsid w:val="007F112E"/>
    <w:rsid w:val="007F335F"/>
    <w:rsid w:val="0080377F"/>
    <w:rsid w:val="008174A4"/>
    <w:rsid w:val="008250DA"/>
    <w:rsid w:val="00853E55"/>
    <w:rsid w:val="00882D43"/>
    <w:rsid w:val="008C4392"/>
    <w:rsid w:val="008D2C99"/>
    <w:rsid w:val="008D34D9"/>
    <w:rsid w:val="008D406C"/>
    <w:rsid w:val="008F70F6"/>
    <w:rsid w:val="00933B54"/>
    <w:rsid w:val="0096067C"/>
    <w:rsid w:val="00963B6E"/>
    <w:rsid w:val="009B465E"/>
    <w:rsid w:val="009D129E"/>
    <w:rsid w:val="009F35F0"/>
    <w:rsid w:val="00A12228"/>
    <w:rsid w:val="00A41442"/>
    <w:rsid w:val="00A466B2"/>
    <w:rsid w:val="00A502EA"/>
    <w:rsid w:val="00A67312"/>
    <w:rsid w:val="00A74EA5"/>
    <w:rsid w:val="00A839A0"/>
    <w:rsid w:val="00AB0DF4"/>
    <w:rsid w:val="00AD3115"/>
    <w:rsid w:val="00AF2FC2"/>
    <w:rsid w:val="00B15AF3"/>
    <w:rsid w:val="00B25761"/>
    <w:rsid w:val="00B304C7"/>
    <w:rsid w:val="00B505F3"/>
    <w:rsid w:val="00B5390F"/>
    <w:rsid w:val="00B67991"/>
    <w:rsid w:val="00B96B9F"/>
    <w:rsid w:val="00BA787D"/>
    <w:rsid w:val="00BF0D66"/>
    <w:rsid w:val="00C24946"/>
    <w:rsid w:val="00C33BD1"/>
    <w:rsid w:val="00C43BD1"/>
    <w:rsid w:val="00C61533"/>
    <w:rsid w:val="00C6566F"/>
    <w:rsid w:val="00C71D2D"/>
    <w:rsid w:val="00C74A17"/>
    <w:rsid w:val="00CD02D4"/>
    <w:rsid w:val="00CE31F7"/>
    <w:rsid w:val="00CE4A1C"/>
    <w:rsid w:val="00D4295E"/>
    <w:rsid w:val="00D44F86"/>
    <w:rsid w:val="00D77C0E"/>
    <w:rsid w:val="00D8332C"/>
    <w:rsid w:val="00DB0B59"/>
    <w:rsid w:val="00DB2C58"/>
    <w:rsid w:val="00DB5FD0"/>
    <w:rsid w:val="00DC350B"/>
    <w:rsid w:val="00DF2300"/>
    <w:rsid w:val="00E14E8F"/>
    <w:rsid w:val="00E36D3A"/>
    <w:rsid w:val="00E5742D"/>
    <w:rsid w:val="00E616AC"/>
    <w:rsid w:val="00E66717"/>
    <w:rsid w:val="00EA1ACC"/>
    <w:rsid w:val="00EA3B69"/>
    <w:rsid w:val="00EE3D20"/>
    <w:rsid w:val="00EF5241"/>
    <w:rsid w:val="00F00BFB"/>
    <w:rsid w:val="00F55086"/>
    <w:rsid w:val="00FA7151"/>
    <w:rsid w:val="00FC505A"/>
    <w:rsid w:val="00FE3E56"/>
    <w:rsid w:val="00FF5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372CA"/>
  <w15:chartTrackingRefBased/>
  <w15:docId w15:val="{1AACDFA1-5367-0F43-8019-12A701144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706"/>
  </w:style>
  <w:style w:type="paragraph" w:styleId="Footer">
    <w:name w:val="footer"/>
    <w:basedOn w:val="Normal"/>
    <w:link w:val="FooterChar"/>
    <w:uiPriority w:val="99"/>
    <w:unhideWhenUsed/>
    <w:rsid w:val="00134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706"/>
  </w:style>
  <w:style w:type="paragraph" w:styleId="ListParagraph">
    <w:name w:val="List Paragraph"/>
    <w:basedOn w:val="Normal"/>
    <w:uiPriority w:val="34"/>
    <w:qFormat/>
    <w:rsid w:val="00134706"/>
    <w:pPr>
      <w:ind w:left="720"/>
      <w:contextualSpacing/>
    </w:pPr>
  </w:style>
  <w:style w:type="character" w:styleId="Hyperlink">
    <w:name w:val="Hyperlink"/>
    <w:basedOn w:val="DefaultParagraphFont"/>
    <w:uiPriority w:val="99"/>
    <w:unhideWhenUsed/>
    <w:rsid w:val="00134706"/>
    <w:rPr>
      <w:color w:val="0563C1" w:themeColor="hyperlink"/>
      <w:u w:val="single"/>
    </w:rPr>
  </w:style>
  <w:style w:type="table" w:styleId="TableGrid">
    <w:name w:val="Table Grid"/>
    <w:basedOn w:val="TableNormal"/>
    <w:uiPriority w:val="39"/>
    <w:rsid w:val="006C5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B6799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urtisnishihira/Downloads/CECS%20323%20Lab%20Collabor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0B9B6-0FAF-4077-8772-A21166B8E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CECS 323 Lab Collaboration.dotx</Template>
  <TotalTime>15</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CECS 277: Collaboration File</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CECS 323: Lab Collaboration File</dc:title>
  <dc:subject/>
  <dc:creator>Microsoft Office User</dc:creator>
  <cp:keywords/>
  <dc:description/>
  <cp:lastModifiedBy>Curtis Nishihira</cp:lastModifiedBy>
  <cp:revision>11</cp:revision>
  <cp:lastPrinted>2017-10-31T14:44:00Z</cp:lastPrinted>
  <dcterms:created xsi:type="dcterms:W3CDTF">2021-01-28T18:20:00Z</dcterms:created>
  <dcterms:modified xsi:type="dcterms:W3CDTF">2021-03-05T01:33:00Z</dcterms:modified>
</cp:coreProperties>
</file>