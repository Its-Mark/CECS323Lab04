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194E9875" w:rsidR="00134706" w:rsidRDefault="00853E55">
      <w:r>
        <w:rPr>
          <w:b/>
        </w:rPr>
        <w:t>Assignment</w:t>
      </w:r>
      <w:r w:rsidR="00134706" w:rsidRPr="006C5FE7">
        <w:rPr>
          <w:b/>
        </w:rPr>
        <w:t>:</w:t>
      </w:r>
      <w:r w:rsidR="00134706">
        <w:t xml:space="preserve"> </w:t>
      </w:r>
      <w:r w:rsidR="00307E83">
        <w:tab/>
      </w:r>
      <w:r w:rsidR="006979A9">
        <w:t>Library Books</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5D138BFE" w:rsidR="006D5D04" w:rsidRDefault="00EA3B69" w:rsidP="0031038C">
            <w:r>
              <w:t>Read the prompt to group</w:t>
            </w:r>
            <w:r w:rsidR="00362FAA">
              <w:t xml:space="preserve"> and </w:t>
            </w:r>
            <w:r w:rsidR="006979A9">
              <w:t>helped design diagrams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3152E2EE" w:rsidR="00853E55" w:rsidRDefault="006979A9" w:rsidP="00A74EA5">
            <w:r>
              <w:t>Helped design diagrams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5B601CCA" w:rsidR="00853E55" w:rsidRDefault="006979A9" w:rsidP="00A74EA5">
            <w:r>
              <w:t xml:space="preserve">Helped design diagrams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27FD8" w14:textId="77777777" w:rsidR="00402A52" w:rsidRDefault="00402A52" w:rsidP="00134706">
      <w:pPr>
        <w:spacing w:after="0" w:line="240" w:lineRule="auto"/>
      </w:pPr>
      <w:r>
        <w:separator/>
      </w:r>
    </w:p>
  </w:endnote>
  <w:endnote w:type="continuationSeparator" w:id="0">
    <w:p w14:paraId="1842B55C" w14:textId="77777777" w:rsidR="00402A52" w:rsidRDefault="00402A52"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04040FF4" w:rsidR="009B465E" w:rsidRPr="009B465E" w:rsidRDefault="00B505F3" w:rsidP="009B465E">
    <w:pPr>
      <w:pStyle w:val="Footer"/>
    </w:pPr>
    <w:fldSimple w:instr=" FILENAME   \* MERGEFORMAT ">
      <w:r w:rsidR="0068106E">
        <w:rPr>
          <w:noProof/>
        </w:rPr>
        <w:t>Document1</w:t>
      </w:r>
    </w:fldSimple>
    <w:r w:rsidR="009B465E">
      <w:ptab w:relativeTo="margin" w:alignment="center" w:leader="none"/>
    </w:r>
    <w:fldSimple w:instr=" SAVEDATE   \* MERGEFORMAT ">
      <w:r w:rsidR="006979A9">
        <w:rPr>
          <w:noProof/>
        </w:rPr>
        <w:t>2/18/21 10:20:00 AM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6041F" w14:textId="77777777" w:rsidR="00402A52" w:rsidRDefault="00402A52" w:rsidP="00134706">
      <w:pPr>
        <w:spacing w:after="0" w:line="240" w:lineRule="auto"/>
      </w:pPr>
      <w:r>
        <w:separator/>
      </w:r>
    </w:p>
  </w:footnote>
  <w:footnote w:type="continuationSeparator" w:id="0">
    <w:p w14:paraId="71317246" w14:textId="77777777" w:rsidR="00402A52" w:rsidRDefault="00402A52"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2FAA"/>
    <w:rsid w:val="0036735F"/>
    <w:rsid w:val="003C03E5"/>
    <w:rsid w:val="003F0665"/>
    <w:rsid w:val="00402A52"/>
    <w:rsid w:val="00403128"/>
    <w:rsid w:val="0040714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7991"/>
    <w:rsid w:val="00B96B9F"/>
    <w:rsid w:val="00BA787D"/>
    <w:rsid w:val="00BF0D66"/>
    <w:rsid w:val="00C24946"/>
    <w:rsid w:val="00C33BD1"/>
    <w:rsid w:val="00C43BD1"/>
    <w:rsid w:val="00C61533"/>
    <w:rsid w:val="00C6566F"/>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8</cp:revision>
  <cp:lastPrinted>2017-10-31T14:44:00Z</cp:lastPrinted>
  <dcterms:created xsi:type="dcterms:W3CDTF">2021-01-28T18:20:00Z</dcterms:created>
  <dcterms:modified xsi:type="dcterms:W3CDTF">2021-02-23T18:24:00Z</dcterms:modified>
</cp:coreProperties>
</file>